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CC" w:rsidRDefault="00A258CC">
      <w:pPr>
        <w:pStyle w:val="Heading1"/>
      </w:pPr>
      <w:bookmarkStart w:id="0" w:name="_GoBack"/>
      <w:bookmarkEnd w:id="0"/>
      <w:r>
        <w:t>Game SCRIPT TEMPLATE</w:t>
      </w:r>
    </w:p>
    <w:p w:rsidR="00A258CC" w:rsidRDefault="00A258CC">
      <w:pPr>
        <w:pStyle w:val="RightEdge"/>
      </w:pPr>
      <w:r>
        <w:t>David Kennerly</w:t>
      </w:r>
    </w:p>
    <w:p w:rsidR="00A258CC" w:rsidRDefault="00A258CC">
      <w:pPr>
        <w:pStyle w:val="Heading3"/>
      </w:pPr>
      <w:r>
        <w:t>Int/Ext. Location. Day/NIGHT</w:t>
      </w:r>
    </w:p>
    <w:p w:rsidR="00A258CC" w:rsidRDefault="00A258CC">
      <w:r>
        <w:t xml:space="preserve">Description. Blah blah blah blah blah blah blah blah blah blah blah blah blah blah blah blah blah blah blah blah blah. </w:t>
      </w:r>
      <w:r>
        <w:rPr>
          <w:rStyle w:val="CharacterIntro"/>
        </w:rPr>
        <w:t>Character</w:t>
      </w:r>
      <w:r>
        <w:t xml:space="preserve"> intro.</w:t>
      </w:r>
    </w:p>
    <w:p w:rsidR="00A258CC" w:rsidRDefault="00A258CC">
      <w:pPr>
        <w:pStyle w:val="DialogueHeading"/>
      </w:pPr>
      <w:r>
        <w:t>Character</w:t>
      </w:r>
    </w:p>
    <w:p w:rsidR="00A258CC" w:rsidRDefault="00A258CC">
      <w:pPr>
        <w:pStyle w:val="Dialogue"/>
      </w:pPr>
      <w:r>
        <w:t>Dialogue. Blah blah blah blah blah blah blah blah blah blah blah.</w:t>
      </w:r>
    </w:p>
    <w:p w:rsidR="00A258CC" w:rsidRDefault="00A258CC">
      <w:pPr>
        <w:pStyle w:val="Heading3"/>
      </w:pPr>
      <w:r>
        <w:t>Ext. Location 1 - Day</w:t>
      </w:r>
    </w:p>
    <w:p w:rsidR="00A258CC" w:rsidRDefault="00A258CC">
      <w:r>
        <w:t>Description. Blah blah blah blah blah blah blah blah blah blah blah blah blah blah blah blah blah blah blah blah blah.</w:t>
      </w:r>
    </w:p>
    <w:p w:rsidR="00A258CC" w:rsidRDefault="00A258CC">
      <w:pPr>
        <w:pStyle w:val="DialogueHeading"/>
      </w:pPr>
      <w:r>
        <w:t>[Player]</w:t>
      </w:r>
    </w:p>
    <w:p w:rsidR="00A258CC" w:rsidRDefault="00A258CC">
      <w:pPr>
        <w:pStyle w:val="Dialogue"/>
      </w:pPr>
      <w:r>
        <w:t>Dialogue. Blah blah blah blah blah blah blah blah blah blah blah.</w:t>
      </w:r>
    </w:p>
    <w:p w:rsidR="00A258CC" w:rsidRDefault="00A258CC">
      <w:r>
        <w:t>[IF done, THEN go to scene "Scene 3".]</w:t>
      </w:r>
    </w:p>
    <w:p w:rsidR="00A258CC" w:rsidRDefault="00A258CC">
      <w:pPr>
        <w:pStyle w:val="Heading3"/>
      </w:pPr>
      <w:r>
        <w:t>Ext. Location 2 - NIGHT</w:t>
      </w:r>
    </w:p>
    <w:p w:rsidR="00A258CC" w:rsidRDefault="00A258CC">
      <w:r>
        <w:t>Description. Blah blah blah blah blah blah blah blah blah blah blah blah blah blah blah blah blah blah blah blah blah.</w:t>
      </w:r>
    </w:p>
    <w:p w:rsidR="00A258CC" w:rsidRDefault="00A258CC">
      <w:pPr>
        <w:pStyle w:val="DialogueHeading"/>
      </w:pPr>
      <w:r>
        <w:t xml:space="preserve"> [SELECT SCENE]</w:t>
      </w:r>
    </w:p>
    <w:p w:rsidR="00A258CC" w:rsidRDefault="00A258CC">
      <w:pPr>
        <w:pStyle w:val="Dialogue"/>
      </w:pPr>
      <w:r>
        <w:t>Scene 1.</w:t>
      </w:r>
      <w:r>
        <w:br/>
        <w:t>Scene 2.</w:t>
      </w:r>
      <w:r>
        <w:br/>
        <w:t>Scene 3.</w:t>
      </w:r>
      <w:r>
        <w:br/>
        <w:t>Help.</w:t>
      </w:r>
    </w:p>
    <w:p w:rsidR="00A258CC" w:rsidRDefault="00A258CC">
      <w:pPr>
        <w:pStyle w:val="Heading4-Shot"/>
      </w:pPr>
      <w:r>
        <w:t>Scene 1</w:t>
      </w:r>
    </w:p>
    <w:p w:rsidR="00A258CC" w:rsidRDefault="00A258CC">
      <w:r>
        <w:t>[Go to scene, "Location 1".]</w:t>
      </w:r>
    </w:p>
    <w:p w:rsidR="00A258CC" w:rsidRDefault="00A258CC">
      <w:pPr>
        <w:pStyle w:val="Heading4-Shot"/>
      </w:pPr>
      <w:r>
        <w:t>Scene 2</w:t>
      </w:r>
    </w:p>
    <w:p w:rsidR="00A258CC" w:rsidRDefault="00A258CC">
      <w:r>
        <w:t>[Go to scene, "Location 2".]</w:t>
      </w:r>
    </w:p>
    <w:p w:rsidR="00A258CC" w:rsidRDefault="00A258CC">
      <w:pPr>
        <w:pStyle w:val="Heading4-Shot"/>
      </w:pPr>
      <w:r>
        <w:t>Scene 3</w:t>
      </w:r>
    </w:p>
    <w:p w:rsidR="00A258CC" w:rsidRDefault="00A258CC">
      <w:pPr>
        <w:pStyle w:val="RightEdge"/>
      </w:pPr>
      <w:r>
        <w:t>GAME OVER.</w:t>
      </w:r>
    </w:p>
    <w:p w:rsidR="00A258CC" w:rsidRDefault="00A258CC">
      <w:pPr>
        <w:pStyle w:val="Heading2"/>
      </w:pPr>
      <w:r>
        <w:lastRenderedPageBreak/>
        <w:t>Help</w:t>
      </w:r>
    </w:p>
    <w:p w:rsidR="00A258CC" w:rsidRDefault="00A258CC">
      <w:r>
        <w:t xml:space="preserve">A blank page lies in front of a </w:t>
      </w:r>
      <w:r>
        <w:rPr>
          <w:rStyle w:val="Keyword"/>
        </w:rPr>
        <w:t>game writer</w:t>
      </w:r>
      <w:r>
        <w:t>.</w:t>
      </w:r>
    </w:p>
    <w:p w:rsidR="00A258CC" w:rsidRDefault="00A258CC">
      <w:pPr>
        <w:pStyle w:val="DialogueHeading"/>
      </w:pPr>
      <w:r>
        <w:t>[Select scene]</w:t>
      </w:r>
    </w:p>
    <w:p w:rsidR="00A258CC" w:rsidRDefault="00A258CC">
      <w:pPr>
        <w:pStyle w:val="Dialogue"/>
      </w:pPr>
      <w:r>
        <w:t>Keyboard shortcuts.</w:t>
      </w:r>
      <w:r>
        <w:br/>
        <w:t>How to write a game script.</w:t>
      </w:r>
      <w:r>
        <w:br/>
        <w:t>More example scripts.</w:t>
      </w:r>
      <w:r>
        <w:br/>
        <w:t>Contact information.</w:t>
      </w:r>
    </w:p>
    <w:p w:rsidR="00A258CC" w:rsidRDefault="00A258CC">
      <w:pPr>
        <w:pStyle w:val="Heading4-Shot"/>
      </w:pPr>
      <w:r>
        <w:t>Keyboard shortcuts</w:t>
      </w:r>
    </w:p>
    <w:p w:rsidR="00A258CC" w:rsidRDefault="00A258CC">
      <w:pPr>
        <w:pStyle w:val="Heading3"/>
      </w:pPr>
      <w:r>
        <w:t>Master scene heading [Press Ctrl+alt+3]</w:t>
      </w:r>
    </w:p>
    <w:p w:rsidR="00A258CC" w:rsidRDefault="00A258CC">
      <w:pPr>
        <w:pStyle w:val="Heading4-Shot"/>
      </w:pPr>
      <w:r>
        <w:t>Scene heading [Press Ctrl+Alt+4]</w:t>
      </w:r>
    </w:p>
    <w:p w:rsidR="00A258CC" w:rsidRDefault="00A258CC">
      <w:r>
        <w:t xml:space="preserve">Description text.  [Enter Scene heading and press RETURN]  </w:t>
      </w:r>
      <w:r>
        <w:rPr>
          <w:rStyle w:val="Keyword"/>
        </w:rPr>
        <w:t>Character</w:t>
      </w:r>
      <w:r>
        <w:t xml:space="preserve"> or </w:t>
      </w:r>
      <w:r>
        <w:rPr>
          <w:rStyle w:val="Keyword"/>
        </w:rPr>
        <w:t xml:space="preserve">prop </w:t>
      </w:r>
      <w:r>
        <w:t>intro. [Highlight word and press Ctrl+Alt+C]</w:t>
      </w:r>
    </w:p>
    <w:p w:rsidR="00A258CC" w:rsidRDefault="00A258CC">
      <w:pPr>
        <w:pStyle w:val="DialogueHeading"/>
      </w:pPr>
      <w:r>
        <w:t>Dialogue heading [Press Ctrl+Shift+D]</w:t>
      </w:r>
    </w:p>
    <w:p w:rsidR="00A258CC" w:rsidRDefault="00A258CC">
      <w:pPr>
        <w:pStyle w:val="Dialogue"/>
      </w:pPr>
      <w:r>
        <w:t>Dialogue. [Enter Dialogue heading and press RETURN]</w:t>
      </w:r>
    </w:p>
    <w:p w:rsidR="00A258CC" w:rsidRDefault="00A258CC">
      <w:pPr>
        <w:pStyle w:val="RightEdge"/>
      </w:pPr>
      <w:r>
        <w:t>Right. [Ctrl+Alt+R]</w:t>
      </w:r>
    </w:p>
    <w:p w:rsidR="00A258CC" w:rsidRDefault="00A258CC">
      <w:pPr>
        <w:pStyle w:val="Heading3"/>
      </w:pPr>
      <w:r>
        <w:t>How to write a game script</w:t>
      </w:r>
    </w:p>
    <w:p w:rsidR="00A258CC" w:rsidRDefault="00A258CC">
      <w:r>
        <w:t xml:space="preserve">This is covered in the chapter "Game Script and Storyboard Creation" in the ITT program on Digital Game Design. </w:t>
      </w:r>
    </w:p>
    <w:p w:rsidR="00A258CC" w:rsidRDefault="00A258CC">
      <w:pPr>
        <w:pStyle w:val="Heading3"/>
      </w:pPr>
      <w:r>
        <w:t>More example scripts</w:t>
      </w:r>
    </w:p>
    <w:p w:rsidR="00A258CC" w:rsidRDefault="00A258CC">
      <w:r>
        <w:t xml:space="preserve">Additional examples, templates, links and resources exist at the author's website: </w:t>
      </w:r>
      <w:hyperlink r:id="rId6" w:history="1">
        <w:r>
          <w:rPr>
            <w:rStyle w:val="Hyperlink"/>
          </w:rPr>
          <w:t>finegamedesign.com</w:t>
        </w:r>
      </w:hyperlink>
    </w:p>
    <w:p w:rsidR="00A258CC" w:rsidRDefault="00A258CC">
      <w:pPr>
        <w:pStyle w:val="Heading3"/>
      </w:pPr>
      <w:r>
        <w:t>Contact information</w:t>
      </w:r>
    </w:p>
    <w:p w:rsidR="00A258CC" w:rsidRDefault="00A258CC">
      <w:r>
        <w:t>DAVID KENNERLY, a game designer, smiles.</w:t>
      </w:r>
    </w:p>
    <w:p w:rsidR="00A258CC" w:rsidRDefault="00A258CC">
      <w:pPr>
        <w:pStyle w:val="DialogueHeading"/>
      </w:pPr>
      <w:r>
        <w:t>DAVID</w:t>
      </w:r>
    </w:p>
    <w:p w:rsidR="00A258CC" w:rsidRDefault="00A258CC">
      <w:pPr>
        <w:pStyle w:val="Dialogue"/>
      </w:pPr>
      <w:r>
        <w:t>Hello. I'd love to hear your comments directly.</w:t>
      </w:r>
    </w:p>
    <w:p w:rsidR="00A258CC" w:rsidRDefault="00A258CC">
      <w:r>
        <w:t>He points to an e-mail address, while flipping off spam:</w:t>
      </w:r>
    </w:p>
    <w:p w:rsidR="00A258CC" w:rsidRDefault="00A258CC">
      <w:pPr>
        <w:pStyle w:val="Dialogue"/>
      </w:pPr>
      <w:r>
        <w:t>kennerly (AT) finegamedesign (DOT) com</w:t>
      </w:r>
    </w:p>
    <w:sectPr w:rsidR="00A258CC">
      <w:headerReference w:type="even" r:id="rId7"/>
      <w:headerReference w:type="default" r:id="rId8"/>
      <w:pgSz w:w="12240" w:h="15840" w:code="1"/>
      <w:pgMar w:top="1440" w:right="720" w:bottom="1440" w:left="1440" w:header="720" w:footer="720" w:gutter="72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B2" w:rsidRDefault="005830B2">
      <w:pPr>
        <w:spacing w:after="0"/>
      </w:pPr>
      <w:r>
        <w:separator/>
      </w:r>
    </w:p>
  </w:endnote>
  <w:endnote w:type="continuationSeparator" w:id="0">
    <w:p w:rsidR="005830B2" w:rsidRDefault="005830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B2" w:rsidRDefault="005830B2">
      <w:pPr>
        <w:spacing w:after="0"/>
      </w:pPr>
      <w:r>
        <w:separator/>
      </w:r>
    </w:p>
  </w:footnote>
  <w:footnote w:type="continuationSeparator" w:id="0">
    <w:p w:rsidR="005830B2" w:rsidRDefault="005830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8CC" w:rsidRDefault="00A258C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8CC" w:rsidRDefault="00A258CC">
    <w:pPr>
      <w:ind w:right="360" w:firstLine="360"/>
      <w:rPr>
        <w:rStyle w:val="PageNumber"/>
      </w:rPr>
    </w:pPr>
  </w:p>
  <w:p w:rsidR="00A258CC" w:rsidRDefault="00A258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8CC" w:rsidRDefault="00A258C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DD6">
      <w:rPr>
        <w:rStyle w:val="PageNumber"/>
        <w:noProof/>
      </w:rPr>
      <w:t>2</w:t>
    </w:r>
    <w:r>
      <w:rPr>
        <w:rStyle w:val="PageNumber"/>
      </w:rPr>
      <w:fldChar w:fldCharType="end"/>
    </w:r>
  </w:p>
  <w:p w:rsidR="00A258CC" w:rsidRDefault="00A258CC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1DD6"/>
    <w:rsid w:val="00041DD6"/>
    <w:rsid w:val="005830B2"/>
    <w:rsid w:val="00A258CC"/>
    <w:rsid w:val="00A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escription"/>
    <w:qFormat/>
    <w:pPr>
      <w:keepLines/>
      <w:suppressAutoHyphens/>
      <w:spacing w:after="240"/>
    </w:pPr>
    <w:rPr>
      <w:rFonts w:ascii="Courier New" w:hAnsi="Courier New"/>
      <w:sz w:val="24"/>
      <w:szCs w:val="24"/>
      <w:lang w:eastAsia="en-US"/>
    </w:rPr>
  </w:style>
  <w:style w:type="paragraph" w:styleId="Heading1">
    <w:name w:val="heading 1"/>
    <w:aliases w:val="Game Title"/>
    <w:basedOn w:val="Normal"/>
    <w:next w:val="Normal"/>
    <w:qFormat/>
    <w:pPr>
      <w:keepNext/>
      <w:jc w:val="center"/>
      <w:outlineLvl w:val="0"/>
    </w:pPr>
    <w:rPr>
      <w:rFonts w:cs="Arial"/>
      <w:b/>
      <w:bCs/>
      <w:caps/>
      <w:kern w:val="32"/>
      <w:szCs w:val="32"/>
      <w:u w:val="single"/>
    </w:rPr>
  </w:style>
  <w:style w:type="paragraph" w:styleId="Heading2">
    <w:name w:val="heading 2"/>
    <w:aliases w:val="Sequence"/>
    <w:basedOn w:val="Normal"/>
    <w:next w:val="Normal"/>
    <w:qFormat/>
    <w:pPr>
      <w:keepNext/>
      <w:pageBreakBefore/>
      <w:outlineLvl w:val="1"/>
    </w:pPr>
    <w:rPr>
      <w:rFonts w:cs="Arial"/>
      <w:bCs/>
      <w:iCs/>
      <w:caps/>
      <w:szCs w:val="28"/>
    </w:rPr>
  </w:style>
  <w:style w:type="paragraph" w:styleId="Heading3">
    <w:name w:val="heading 3"/>
    <w:aliases w:val="Master Scene"/>
    <w:basedOn w:val="Heading2"/>
    <w:next w:val="Normal"/>
    <w:qFormat/>
    <w:pPr>
      <w:pageBreakBefore w:val="0"/>
      <w:spacing w:before="480"/>
      <w:ind w:left="1440" w:hanging="1440"/>
      <w:outlineLvl w:val="2"/>
    </w:pPr>
    <w:rPr>
      <w:bCs w:val="0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  <w:spacing w:after="0"/>
    </w:pPr>
  </w:style>
  <w:style w:type="character" w:styleId="PageNumber">
    <w:name w:val="page number"/>
    <w:semiHidden/>
    <w:rPr>
      <w:rFonts w:ascii="Courier New" w:hAnsi="Courier New"/>
    </w:rPr>
  </w:style>
  <w:style w:type="paragraph" w:customStyle="1" w:styleId="Dialogue">
    <w:name w:val="Dialogue"/>
    <w:basedOn w:val="Normal"/>
    <w:next w:val="Normal"/>
    <w:pPr>
      <w:ind w:left="1440" w:right="1440"/>
    </w:pPr>
  </w:style>
  <w:style w:type="paragraph" w:customStyle="1" w:styleId="RightEdge">
    <w:name w:val="Right Edge"/>
    <w:basedOn w:val="Normal"/>
    <w:next w:val="Normal"/>
    <w:pPr>
      <w:spacing w:after="0"/>
      <w:ind w:left="5760"/>
    </w:pPr>
  </w:style>
  <w:style w:type="character" w:styleId="Hyperlink">
    <w:name w:val="Hyperlink"/>
    <w:semiHidden/>
    <w:rPr>
      <w:color w:val="0000FF"/>
      <w:u w:val="single"/>
    </w:rPr>
  </w:style>
  <w:style w:type="character" w:customStyle="1" w:styleId="Keyword">
    <w:name w:val="Keyword"/>
    <w:rPr>
      <w:caps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  <w:spacing w:after="0"/>
    </w:pPr>
  </w:style>
  <w:style w:type="character" w:styleId="LineNumber">
    <w:name w:val="line number"/>
    <w:basedOn w:val="DefaultParagraphFont"/>
    <w:semiHidden/>
  </w:style>
  <w:style w:type="character" w:customStyle="1" w:styleId="PropIntro">
    <w:name w:val="Prop Intro"/>
    <w:basedOn w:val="CharacterIntro"/>
    <w:rPr>
      <w:caps/>
    </w:rPr>
  </w:style>
  <w:style w:type="paragraph" w:customStyle="1" w:styleId="Heading4-Shot">
    <w:name w:val="Heading 4 - Shot"/>
    <w:basedOn w:val="Heading3"/>
    <w:next w:val="Normal"/>
    <w:pPr>
      <w:spacing w:before="0"/>
      <w:outlineLvl w:val="3"/>
    </w:pPr>
  </w:style>
  <w:style w:type="character" w:customStyle="1" w:styleId="CharacterIntro">
    <w:name w:val="Character Intro"/>
    <w:rPr>
      <w:caps/>
    </w:rPr>
  </w:style>
  <w:style w:type="paragraph" w:customStyle="1" w:styleId="DialogueHeading">
    <w:name w:val="Dialogue Heading"/>
    <w:basedOn w:val="Dialogue"/>
    <w:next w:val="Dialogue"/>
    <w:pPr>
      <w:keepNext/>
      <w:spacing w:after="0"/>
      <w:jc w:val="center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egamedesig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gamescrip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gamescript.dot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Links>
    <vt:vector size="6" baseType="variant">
      <vt:variant>
        <vt:i4>3604589</vt:i4>
      </vt:variant>
      <vt:variant>
        <vt:i4>0</vt:i4>
      </vt:variant>
      <vt:variant>
        <vt:i4>0</vt:i4>
      </vt:variant>
      <vt:variant>
        <vt:i4>5</vt:i4>
      </vt:variant>
      <vt:variant>
        <vt:lpwstr>http://finegamedesign.com/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cp:lastPrinted>1601-01-01T00:00:00Z</cp:lastPrinted>
  <dcterms:created xsi:type="dcterms:W3CDTF">2013-08-30T08:22:00Z</dcterms:created>
  <dcterms:modified xsi:type="dcterms:W3CDTF">2013-08-30T08:22:00Z</dcterms:modified>
</cp:coreProperties>
</file>